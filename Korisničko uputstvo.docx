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32"/>
        </w:rPr>
        <w:id w:val="-12903525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D056E7" w:rsidRPr="0059145A" w:rsidRDefault="00794B2C">
          <w:pPr>
            <w:pStyle w:val="NoSpacing"/>
            <w:rPr>
              <w:sz w:val="32"/>
            </w:rPr>
          </w:pPr>
          <w:r w:rsidRPr="0059145A">
            <w:rPr>
              <w:noProof/>
              <w:sz w:val="24"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6E7" w:rsidRPr="00921E59" w:rsidRDefault="00794B2C">
                                <w:pPr>
                                  <w:pStyle w:val="ContactInfo"/>
                                  <w:rPr>
                                    <w:b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8"/>
                                    </w:rPr>
                                    <w:alias w:val="Name"/>
                                    <w:tag w:val=""/>
                                    <w:id w:val="390311317"/>
                                    <w:placeholder>
                                      <w:docPart w:val="98F816B2B49F4D7E83EB3D4C1082CF9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184C" w:rsidRPr="00921E59">
                                      <w:rPr>
                                        <w:b/>
                                        <w:sz w:val="28"/>
                                        <w:lang w:val="sr-Cyrl-RS"/>
                                      </w:rPr>
                                      <w:t>Данијел Јовановић</w:t>
                                    </w:r>
                                  </w:sdtContent>
                                </w:sdt>
                                <w:r w:rsidRPr="00921E59">
                                  <w:rPr>
                                    <w:b/>
                                    <w:sz w:val="28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sz w:val="28"/>
                                    </w:rPr>
                                    <w:alias w:val="Course Title"/>
                                    <w:tag w:val=""/>
                                    <w:id w:val="-2097167248"/>
                                    <w:placeholder>
                                      <w:docPart w:val="D9DD45766B4740C3B8658E672829F27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2A58" w:rsidRPr="00921E59">
                                      <w:rPr>
                                        <w:b/>
                                        <w:sz w:val="28"/>
                                        <w:lang w:val="sr-Cyrl-RS"/>
                                      </w:rPr>
                                      <w:t>Претраживач огласа</w:t>
                                    </w:r>
                                  </w:sdtContent>
                                </w:sdt>
                                <w:r w:rsidRPr="00921E59">
                                  <w:rPr>
                                    <w:b/>
                                    <w:sz w:val="28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sz w:val="28"/>
                                    </w:rPr>
                                    <w:alias w:val="Date"/>
                                    <w:tag w:val=""/>
                                    <w:id w:val="1396248343"/>
                                    <w:placeholder>
                                      <w:docPart w:val="E830786A9C20408594BB34A08E29D09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82A58" w:rsidRPr="00921E59">
                                      <w:rPr>
                                        <w:b/>
                                        <w:sz w:val="28"/>
                                        <w:lang w:val="sr-Cyrl-RS"/>
                                      </w:rPr>
                                      <w:t xml:space="preserve">Март </w:t>
                                    </w:r>
                                    <w:r w:rsidR="00182A58" w:rsidRPr="00921E59">
                                      <w:rPr>
                                        <w:b/>
                                        <w:sz w:val="28"/>
                                      </w:rPr>
                                      <w:t xml:space="preserve"> 2, 2020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D056E7" w:rsidRPr="00921E59" w:rsidRDefault="00794B2C">
                          <w:pPr>
                            <w:pStyle w:val="ContactInfo"/>
                            <w:rPr>
                              <w:b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Name"/>
                              <w:tag w:val=""/>
                              <w:id w:val="390311317"/>
                              <w:placeholder>
                                <w:docPart w:val="98F816B2B49F4D7E83EB3D4C1082CF9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A184C" w:rsidRPr="00921E59">
                                <w:rPr>
                                  <w:b/>
                                  <w:sz w:val="28"/>
                                  <w:lang w:val="sr-Cyrl-RS"/>
                                </w:rPr>
                                <w:t>Данијел Јовановић</w:t>
                              </w:r>
                            </w:sdtContent>
                          </w:sdt>
                          <w:r w:rsidRPr="00921E59">
                            <w:rPr>
                              <w:b/>
                              <w:sz w:val="28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Course Title"/>
                              <w:tag w:val=""/>
                              <w:id w:val="-2097167248"/>
                              <w:placeholder>
                                <w:docPart w:val="D9DD45766B4740C3B8658E672829F27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182A58" w:rsidRPr="00921E59">
                                <w:rPr>
                                  <w:b/>
                                  <w:sz w:val="28"/>
                                  <w:lang w:val="sr-Cyrl-RS"/>
                                </w:rPr>
                                <w:t>Претраживач огласа</w:t>
                              </w:r>
                            </w:sdtContent>
                          </w:sdt>
                          <w:r w:rsidRPr="00921E59">
                            <w:rPr>
                              <w:b/>
                              <w:sz w:val="28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Date"/>
                              <w:tag w:val=""/>
                              <w:id w:val="1396248343"/>
                              <w:placeholder>
                                <w:docPart w:val="E830786A9C20408594BB34A08E29D09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82A58" w:rsidRPr="00921E59">
                                <w:rPr>
                                  <w:b/>
                                  <w:sz w:val="28"/>
                                  <w:lang w:val="sr-Cyrl-RS"/>
                                </w:rPr>
                                <w:t xml:space="preserve">Март </w:t>
                              </w:r>
                              <w:r w:rsidR="00182A58" w:rsidRPr="00921E59">
                                <w:rPr>
                                  <w:b/>
                                  <w:sz w:val="28"/>
                                </w:rPr>
                                <w:t xml:space="preserve"> 2, 2020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59145A">
            <w:rPr>
              <w:noProof/>
              <w:sz w:val="24"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56E7" w:rsidRDefault="00794B2C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9557565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2A58">
                                      <w:rPr>
                                        <w:lang w:val="sr-Cyrl-RS"/>
                                      </w:rPr>
                                      <w:t>Претраживач огласа</w:t>
                                    </w:r>
                                  </w:sdtContent>
                                </w:sdt>
                              </w:p>
                              <w:p w:rsidR="00D056E7" w:rsidRDefault="00794B2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11238081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2A58">
                                      <w:rPr>
                                        <w:lang w:val="sr-Cyrl-RS"/>
                                      </w:rPr>
                                      <w:t>Претражите огласе брже!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D056E7" w:rsidRDefault="00794B2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9557565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2A58">
                                <w:rPr>
                                  <w:lang w:val="sr-Cyrl-RS"/>
                                </w:rPr>
                                <w:t>Претраживач огласа</w:t>
                              </w:r>
                            </w:sdtContent>
                          </w:sdt>
                        </w:p>
                        <w:p w:rsidR="00D056E7" w:rsidRDefault="00794B2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1238081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2A58">
                                <w:rPr>
                                  <w:lang w:val="sr-Cyrl-RS"/>
                                </w:rPr>
                                <w:t>Претражите огласе брже!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D056E7" w:rsidRPr="0059145A" w:rsidRDefault="00182A58">
          <w:pPr>
            <w:rPr>
              <w:sz w:val="24"/>
            </w:rPr>
          </w:pPr>
          <w:r w:rsidRPr="0059145A">
            <w:rPr>
              <w:noProof/>
              <w:sz w:val="24"/>
              <w:lang w:val="sr-Latn-RS" w:eastAsia="sr-Latn-R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posOffset>2474595</wp:posOffset>
                </wp:positionV>
                <wp:extent cx="1438275" cy="1749425"/>
                <wp:effectExtent l="266700" t="266700" r="276225" b="26987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749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4B2C" w:rsidRPr="0059145A">
            <w:rPr>
              <w:sz w:val="24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:rsidR="00D056E7" w:rsidRPr="0059145A" w:rsidRDefault="00897511" w:rsidP="00897511">
      <w:pPr>
        <w:pStyle w:val="Heading1"/>
        <w:rPr>
          <w:rStyle w:val="Heading1Char"/>
          <w:sz w:val="36"/>
          <w:lang w:val="sr-Cyrl-RS"/>
        </w:rPr>
      </w:pPr>
      <w:r w:rsidRPr="0059145A">
        <w:rPr>
          <w:rStyle w:val="Heading1Char"/>
          <w:sz w:val="36"/>
          <w:lang w:val="sr-Cyrl-RS"/>
        </w:rPr>
        <w:lastRenderedPageBreak/>
        <w:t>Почните да користите апликацију на прави начин</w:t>
      </w:r>
    </w:p>
    <w:p w:rsidR="00897511" w:rsidRPr="0059145A" w:rsidRDefault="00897511" w:rsidP="00897511">
      <w:pPr>
        <w:rPr>
          <w:sz w:val="24"/>
        </w:rPr>
      </w:pPr>
      <w:r w:rsidRPr="0059145A">
        <w:rPr>
          <w:sz w:val="24"/>
          <w:lang w:val="sr-Cyrl-RS"/>
        </w:rPr>
        <w:t xml:space="preserve">За коришћење апликације потребно је да преузмете апликацију са </w:t>
      </w:r>
      <w:r w:rsidRPr="0059145A">
        <w:rPr>
          <w:sz w:val="24"/>
        </w:rPr>
        <w:t xml:space="preserve">следећег </w:t>
      </w:r>
      <w:hyperlink r:id="rId11" w:history="1">
        <w:r w:rsidRPr="0059145A">
          <w:rPr>
            <w:rStyle w:val="Hyperlink"/>
            <w:sz w:val="24"/>
          </w:rPr>
          <w:t>ли</w:t>
        </w:r>
        <w:r w:rsidRPr="0059145A">
          <w:rPr>
            <w:rStyle w:val="Hyperlink"/>
            <w:sz w:val="24"/>
          </w:rPr>
          <w:t>н</w:t>
        </w:r>
        <w:r w:rsidRPr="0059145A">
          <w:rPr>
            <w:rStyle w:val="Hyperlink"/>
            <w:sz w:val="24"/>
          </w:rPr>
          <w:t>ка</w:t>
        </w:r>
      </w:hyperlink>
      <w:r w:rsidRPr="0059145A">
        <w:rPr>
          <w:sz w:val="24"/>
        </w:rPr>
        <w:t>.</w:t>
      </w:r>
    </w:p>
    <w:p w:rsidR="00897511" w:rsidRPr="0059145A" w:rsidRDefault="00897511" w:rsidP="00897511">
      <w:pPr>
        <w:pStyle w:val="Heading1"/>
        <w:rPr>
          <w:rStyle w:val="Heading1Char"/>
          <w:sz w:val="36"/>
          <w:lang w:val="sr-Cyrl-RS"/>
        </w:rPr>
      </w:pPr>
      <w:r w:rsidRPr="0059145A">
        <w:rPr>
          <w:rStyle w:val="Heading1Char"/>
          <w:sz w:val="36"/>
          <w:lang w:val="sr-Cyrl-RS"/>
        </w:rPr>
        <w:t>Системски захтеви</w:t>
      </w:r>
    </w:p>
    <w:p w:rsidR="00897511" w:rsidRPr="0059145A" w:rsidRDefault="00897511" w:rsidP="00897511">
      <w:pPr>
        <w:rPr>
          <w:sz w:val="24"/>
          <w:lang w:val="sr-Cyrl-RS"/>
        </w:rPr>
      </w:pPr>
      <w:r w:rsidRPr="0059145A">
        <w:rPr>
          <w:sz w:val="24"/>
          <w:lang w:val="sr-Cyrl-RS"/>
        </w:rPr>
        <w:t>Да би покренули апликацију морате испунити следеће системске захтеве:</w:t>
      </w:r>
    </w:p>
    <w:p w:rsidR="00897511" w:rsidRPr="0059145A" w:rsidRDefault="00897511" w:rsidP="00897511">
      <w:pPr>
        <w:pStyle w:val="ListParagraph"/>
        <w:numPr>
          <w:ilvl w:val="0"/>
          <w:numId w:val="10"/>
        </w:numPr>
        <w:rPr>
          <w:sz w:val="24"/>
          <w:lang w:val="sr-Cyrl-RS"/>
        </w:rPr>
      </w:pPr>
      <w:r w:rsidRPr="0059145A">
        <w:rPr>
          <w:sz w:val="24"/>
        </w:rPr>
        <w:t xml:space="preserve">Windows 7 </w:t>
      </w:r>
      <w:r w:rsidRPr="0059145A">
        <w:rPr>
          <w:sz w:val="24"/>
          <w:lang w:val="sr-Latn-RS"/>
        </w:rPr>
        <w:t xml:space="preserve"> (32 </w:t>
      </w:r>
      <w:r w:rsidRPr="0059145A">
        <w:rPr>
          <w:sz w:val="24"/>
          <w:lang w:val="sr-Cyrl-RS"/>
        </w:rPr>
        <w:t>битни) са сервисним пакетом 1 или више</w:t>
      </w:r>
    </w:p>
    <w:p w:rsidR="00897511" w:rsidRPr="0059145A" w:rsidRDefault="00897511" w:rsidP="00897511">
      <w:pPr>
        <w:pStyle w:val="ListParagraph"/>
        <w:numPr>
          <w:ilvl w:val="0"/>
          <w:numId w:val="10"/>
        </w:numPr>
        <w:rPr>
          <w:sz w:val="24"/>
          <w:lang w:val="sr-Cyrl-RS"/>
        </w:rPr>
      </w:pPr>
      <w:r w:rsidRPr="0059145A">
        <w:rPr>
          <w:sz w:val="24"/>
        </w:rPr>
        <w:t>.N</w:t>
      </w:r>
      <w:r w:rsidR="001E439B">
        <w:rPr>
          <w:sz w:val="24"/>
          <w:lang w:val="sr-Cyrl-RS"/>
        </w:rPr>
        <w:t>ЕТ</w:t>
      </w:r>
      <w:r w:rsidRPr="0059145A">
        <w:rPr>
          <w:sz w:val="24"/>
        </w:rPr>
        <w:t xml:space="preserve"> Framework </w:t>
      </w:r>
      <w:r w:rsidRPr="0059145A">
        <w:rPr>
          <w:sz w:val="24"/>
          <w:lang w:val="sr-Cyrl-RS"/>
        </w:rPr>
        <w:t>верзије 4.0 или више</w:t>
      </w:r>
    </w:p>
    <w:p w:rsidR="00897511" w:rsidRPr="0059145A" w:rsidRDefault="00897511" w:rsidP="00897511">
      <w:pPr>
        <w:pStyle w:val="ListParagraph"/>
        <w:numPr>
          <w:ilvl w:val="0"/>
          <w:numId w:val="10"/>
        </w:numPr>
        <w:rPr>
          <w:sz w:val="24"/>
          <w:lang w:val="sr-Cyrl-RS"/>
        </w:rPr>
      </w:pPr>
      <w:r w:rsidRPr="0059145A">
        <w:rPr>
          <w:sz w:val="24"/>
          <w:lang w:val="sr-Cyrl-RS"/>
        </w:rPr>
        <w:t>500 к</w:t>
      </w:r>
      <w:r w:rsidR="001E439B">
        <w:rPr>
          <w:sz w:val="24"/>
          <w:lang w:val="sr-Cyrl-RS"/>
        </w:rPr>
        <w:t>б</w:t>
      </w:r>
      <w:r w:rsidRPr="0059145A">
        <w:rPr>
          <w:sz w:val="24"/>
          <w:lang w:val="sr-Cyrl-RS"/>
        </w:rPr>
        <w:t xml:space="preserve"> слободног простора</w:t>
      </w:r>
    </w:p>
    <w:p w:rsidR="00AA44FD" w:rsidRPr="0059145A" w:rsidRDefault="00897511" w:rsidP="00AA44FD">
      <w:pPr>
        <w:pStyle w:val="ListParagraph"/>
        <w:numPr>
          <w:ilvl w:val="0"/>
          <w:numId w:val="10"/>
        </w:numPr>
        <w:rPr>
          <w:sz w:val="24"/>
          <w:lang w:val="sr-Cyrl-RS"/>
        </w:rPr>
      </w:pPr>
      <w:r w:rsidRPr="0059145A">
        <w:rPr>
          <w:sz w:val="24"/>
          <w:lang w:val="sr-Cyrl-RS"/>
        </w:rPr>
        <w:t xml:space="preserve">1 </w:t>
      </w:r>
      <w:r w:rsidRPr="0059145A">
        <w:rPr>
          <w:sz w:val="24"/>
        </w:rPr>
        <w:t xml:space="preserve">GHz </w:t>
      </w:r>
      <w:r w:rsidRPr="0059145A">
        <w:rPr>
          <w:sz w:val="24"/>
          <w:lang w:val="sr-Cyrl-RS"/>
        </w:rPr>
        <w:t>и јачи процесор</w:t>
      </w:r>
    </w:p>
    <w:p w:rsidR="00AA44FD" w:rsidRPr="0059145A" w:rsidRDefault="00810199" w:rsidP="00AA44FD">
      <w:pPr>
        <w:pStyle w:val="Heading1"/>
        <w:rPr>
          <w:rStyle w:val="Heading1Char"/>
          <w:sz w:val="36"/>
          <w:lang w:val="sr-Cyrl-RS"/>
        </w:rPr>
      </w:pPr>
      <w:r w:rsidRPr="0059145A">
        <w:rPr>
          <w:rStyle w:val="Heading1Char"/>
          <w:sz w:val="36"/>
          <w:lang w:val="sr-Cyrl-RS"/>
        </w:rPr>
        <w:t>Покретање апликације</w:t>
      </w:r>
    </w:p>
    <w:p w:rsidR="00AA44FD" w:rsidRPr="0059145A" w:rsidRDefault="00810199" w:rsidP="00AA44FD">
      <w:pPr>
        <w:rPr>
          <w:sz w:val="24"/>
          <w:lang w:val="sr-Cyrl-RS"/>
        </w:rPr>
      </w:pPr>
      <w:r w:rsidRPr="0059145A">
        <w:rPr>
          <w:sz w:val="24"/>
          <w:lang w:val="sr-Cyrl-RS"/>
        </w:rPr>
        <w:t>Када сте</w:t>
      </w:r>
      <w:r w:rsidR="00AA44FD" w:rsidRPr="0059145A">
        <w:rPr>
          <w:sz w:val="24"/>
          <w:lang w:val="sr-Cyrl-RS"/>
        </w:rPr>
        <w:t xml:space="preserve"> преуз</w:t>
      </w:r>
      <w:r w:rsidRPr="0059145A">
        <w:rPr>
          <w:sz w:val="24"/>
          <w:lang w:val="sr-Cyrl-RS"/>
        </w:rPr>
        <w:t>ели</w:t>
      </w:r>
      <w:r w:rsidR="00AA44FD" w:rsidRPr="0059145A">
        <w:rPr>
          <w:sz w:val="24"/>
          <w:lang w:val="sr-Cyrl-RS"/>
        </w:rPr>
        <w:t xml:space="preserve"> апликацију са </w:t>
      </w:r>
      <w:r w:rsidR="00AA44FD" w:rsidRPr="0059145A">
        <w:rPr>
          <w:sz w:val="24"/>
        </w:rPr>
        <w:t xml:space="preserve">следећег </w:t>
      </w:r>
      <w:hyperlink r:id="rId12" w:history="1">
        <w:r w:rsidR="00AA44FD" w:rsidRPr="0059145A">
          <w:rPr>
            <w:rStyle w:val="Hyperlink"/>
            <w:sz w:val="24"/>
          </w:rPr>
          <w:t>линка</w:t>
        </w:r>
      </w:hyperlink>
      <w:r w:rsidRPr="0059145A">
        <w:rPr>
          <w:sz w:val="24"/>
        </w:rPr>
        <w:t xml:space="preserve"> потребно је да </w:t>
      </w:r>
      <w:r w:rsidR="001E439B">
        <w:rPr>
          <w:sz w:val="24"/>
          <w:lang w:val="sr-Cyrl-RS"/>
        </w:rPr>
        <w:t xml:space="preserve">је </w:t>
      </w:r>
      <w:r w:rsidRPr="0059145A">
        <w:rPr>
          <w:sz w:val="24"/>
        </w:rPr>
        <w:t>сачувате на Вашем рачунару. Покре</w:t>
      </w:r>
      <w:r w:rsidRPr="0059145A">
        <w:rPr>
          <w:sz w:val="24"/>
          <w:lang w:val="sr-Cyrl-RS"/>
        </w:rPr>
        <w:t>тање апликације вршите дво-кликом на иконицу апликације.</w:t>
      </w:r>
    </w:p>
    <w:p w:rsidR="00620A80" w:rsidRPr="0059145A" w:rsidRDefault="00620A80" w:rsidP="00620A80">
      <w:pPr>
        <w:jc w:val="center"/>
        <w:rPr>
          <w:sz w:val="24"/>
          <w:lang w:val="sr-Cyrl-RS"/>
        </w:rPr>
      </w:pPr>
      <w:r w:rsidRPr="0059145A">
        <w:rPr>
          <w:noProof/>
          <w:sz w:val="24"/>
          <w:lang w:val="sr-Latn-RS" w:eastAsia="sr-Latn-RS"/>
        </w:rPr>
        <w:drawing>
          <wp:inline distT="0" distB="0" distL="0" distR="0">
            <wp:extent cx="685800" cy="83427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47" cy="8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FD" w:rsidRPr="0059145A" w:rsidRDefault="00620A80" w:rsidP="00E26667">
      <w:pPr>
        <w:jc w:val="center"/>
        <w:rPr>
          <w:sz w:val="24"/>
          <w:lang w:val="sr-Cyrl-RS"/>
        </w:rPr>
      </w:pPr>
      <w:r w:rsidRPr="0059145A">
        <w:rPr>
          <w:sz w:val="24"/>
          <w:lang w:val="sr-Cyrl-RS"/>
        </w:rPr>
        <w:t>Слика 1: Иконица апликације</w:t>
      </w:r>
    </w:p>
    <w:p w:rsidR="00AA44FD" w:rsidRPr="0059145A" w:rsidRDefault="00A21CC0" w:rsidP="00AA44FD">
      <w:pPr>
        <w:pStyle w:val="Heading1"/>
        <w:rPr>
          <w:rStyle w:val="Heading1Char"/>
          <w:sz w:val="36"/>
          <w:lang w:val="sr-Cyrl-RS"/>
        </w:rPr>
      </w:pPr>
      <w:r w:rsidRPr="0059145A">
        <w:rPr>
          <w:rStyle w:val="Heading1Char"/>
          <w:sz w:val="36"/>
          <w:lang w:val="sr-Cyrl-RS"/>
        </w:rPr>
        <w:t>Корисничко окружење апликације</w:t>
      </w:r>
    </w:p>
    <w:p w:rsidR="005850B6" w:rsidRPr="0059145A" w:rsidRDefault="00A21CC0" w:rsidP="00AA44FD">
      <w:pPr>
        <w:rPr>
          <w:noProof/>
          <w:sz w:val="24"/>
          <w:lang w:val="sr-Latn-RS" w:eastAsia="sr-Latn-RS"/>
        </w:rPr>
      </w:pPr>
      <w:r w:rsidRPr="0059145A">
        <w:rPr>
          <w:sz w:val="24"/>
          <w:lang w:val="sr-Cyrl-RS"/>
        </w:rPr>
        <w:t>Корисничко окружење апликације се састоји од поља за унос траженог огласа (</w:t>
      </w:r>
      <w:r w:rsidR="00086D11" w:rsidRPr="0059145A">
        <w:rPr>
          <w:sz w:val="24"/>
          <w:lang w:val="sr-Cyrl-RS"/>
        </w:rPr>
        <w:t>појма</w:t>
      </w:r>
      <w:r w:rsidR="00EF4C46" w:rsidRPr="0059145A">
        <w:rPr>
          <w:sz w:val="24"/>
          <w:lang w:val="sr-Cyrl-RS"/>
        </w:rPr>
        <w:t>), дугмета за потврду уноса, дугмета за излаз из апликације и оквира приказа релеватних резултата</w:t>
      </w:r>
      <w:r w:rsidR="006531DE" w:rsidRPr="0059145A">
        <w:rPr>
          <w:sz w:val="24"/>
          <w:lang w:val="sr-Cyrl-RS"/>
        </w:rPr>
        <w:t>.</w:t>
      </w:r>
      <w:r w:rsidR="00EF4C46" w:rsidRPr="0059145A">
        <w:rPr>
          <w:noProof/>
          <w:sz w:val="24"/>
          <w:lang w:val="sr-Latn-RS" w:eastAsia="sr-Latn-RS"/>
        </w:rPr>
        <w:t xml:space="preserve"> </w:t>
      </w:r>
    </w:p>
    <w:p w:rsidR="00AA44FD" w:rsidRPr="0059145A" w:rsidRDefault="00EF4C46" w:rsidP="00AA44FD">
      <w:pPr>
        <w:rPr>
          <w:noProof/>
          <w:sz w:val="24"/>
          <w:lang w:val="sr-Latn-RS" w:eastAsia="sr-Latn-RS"/>
        </w:rPr>
      </w:pPr>
      <w:r w:rsidRPr="0059145A">
        <w:rPr>
          <w:noProof/>
          <w:sz w:val="24"/>
          <w:lang w:val="sr-Latn-RS" w:eastAsia="sr-Latn-RS"/>
        </w:rPr>
        <w:drawing>
          <wp:inline distT="0" distB="0" distL="0" distR="0" wp14:anchorId="410BB98A" wp14:editId="79D9AFEE">
            <wp:extent cx="5486400" cy="257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6" w:rsidRPr="0059145A" w:rsidRDefault="00656B4E" w:rsidP="00FA5A65">
      <w:pPr>
        <w:jc w:val="center"/>
        <w:rPr>
          <w:sz w:val="24"/>
          <w:lang w:val="sr-Cyrl-RS"/>
        </w:rPr>
      </w:pPr>
      <w:r w:rsidRPr="0059145A">
        <w:rPr>
          <w:noProof/>
          <w:sz w:val="24"/>
          <w:lang w:val="sr-Cyrl-RS" w:eastAsia="sr-Latn-RS"/>
        </w:rPr>
        <w:t>Слика 2: Почетни прозор програма</w:t>
      </w:r>
    </w:p>
    <w:p w:rsidR="00AA44FD" w:rsidRPr="0059145A" w:rsidRDefault="007E0A34" w:rsidP="00AA44FD">
      <w:pPr>
        <w:pStyle w:val="Heading1"/>
        <w:rPr>
          <w:rStyle w:val="Heading1Char"/>
          <w:sz w:val="36"/>
          <w:lang w:val="sr-Cyrl-RS"/>
        </w:rPr>
      </w:pPr>
      <w:r w:rsidRPr="0059145A">
        <w:rPr>
          <w:rStyle w:val="Heading1Char"/>
          <w:sz w:val="36"/>
          <w:lang w:val="sr-Cyrl-RS"/>
        </w:rPr>
        <w:t>Унос појма</w:t>
      </w:r>
    </w:p>
    <w:p w:rsidR="00AA44FD" w:rsidRPr="0059145A" w:rsidRDefault="008C5688" w:rsidP="008C5688">
      <w:pPr>
        <w:rPr>
          <w:sz w:val="24"/>
          <w:lang w:val="sr-Cyrl-RS"/>
        </w:rPr>
      </w:pPr>
      <w:r w:rsidRPr="0059145A">
        <w:rPr>
          <w:sz w:val="24"/>
          <w:lang w:val="sr-Cyrl-RS"/>
        </w:rPr>
        <w:t>Унесите тражени појам у дато поље.</w:t>
      </w:r>
      <w:r w:rsidR="00367EF6" w:rsidRPr="0059145A">
        <w:rPr>
          <w:sz w:val="24"/>
          <w:lang w:val="sr-Cyrl-RS"/>
        </w:rPr>
        <w:t xml:space="preserve"> Ако је поље празно или нисте унели појам за претрагу добићете обавештење да тражено поље и попуните.</w:t>
      </w:r>
    </w:p>
    <w:p w:rsidR="007E0A34" w:rsidRPr="0059145A" w:rsidRDefault="007E0A34" w:rsidP="008C5688">
      <w:pPr>
        <w:rPr>
          <w:sz w:val="24"/>
        </w:rPr>
      </w:pPr>
      <w:r w:rsidRPr="0059145A">
        <w:rPr>
          <w:noProof/>
          <w:sz w:val="24"/>
          <w:lang w:val="sr-Latn-RS" w:eastAsia="sr-Latn-RS"/>
        </w:rPr>
        <w:drawing>
          <wp:inline distT="0" distB="0" distL="0" distR="0">
            <wp:extent cx="5486400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4E" w:rsidRPr="0059145A" w:rsidRDefault="00656B4E" w:rsidP="00656B4E">
      <w:pPr>
        <w:jc w:val="center"/>
        <w:rPr>
          <w:sz w:val="24"/>
          <w:lang w:val="sr-Cyrl-RS"/>
        </w:rPr>
      </w:pPr>
      <w:r w:rsidRPr="0059145A">
        <w:rPr>
          <w:sz w:val="24"/>
          <w:lang w:val="sr-Cyrl-RS"/>
        </w:rPr>
        <w:t xml:space="preserve">Слика 3: </w:t>
      </w:r>
      <w:r w:rsidR="009A6339" w:rsidRPr="0059145A">
        <w:rPr>
          <w:sz w:val="24"/>
          <w:lang w:val="sr-Cyrl-RS"/>
        </w:rPr>
        <w:t>Обавештење да нисте унели појам</w:t>
      </w:r>
      <w:r w:rsidR="00A52C1B">
        <w:rPr>
          <w:sz w:val="24"/>
          <w:lang w:val="sr-Cyrl-RS"/>
        </w:rPr>
        <w:t xml:space="preserve"> за претрагу</w:t>
      </w:r>
    </w:p>
    <w:p w:rsidR="00AA44FD" w:rsidRPr="0059145A" w:rsidRDefault="007D14BD" w:rsidP="00AA44FD">
      <w:pPr>
        <w:pStyle w:val="Heading1"/>
        <w:rPr>
          <w:rStyle w:val="Heading1Char"/>
          <w:sz w:val="36"/>
          <w:lang w:val="sr-Cyrl-RS"/>
        </w:rPr>
      </w:pPr>
      <w:r w:rsidRPr="0059145A">
        <w:rPr>
          <w:rStyle w:val="Heading1Char"/>
          <w:sz w:val="36"/>
          <w:lang w:val="sr-Cyrl-RS"/>
        </w:rPr>
        <w:t>Претрага огласа</w:t>
      </w:r>
    </w:p>
    <w:p w:rsidR="005850B6" w:rsidRPr="0059145A" w:rsidRDefault="007D14BD" w:rsidP="007D14BD">
      <w:pPr>
        <w:rPr>
          <w:noProof/>
          <w:sz w:val="24"/>
          <w:lang w:val="sr-Latn-RS" w:eastAsia="sr-Latn-RS"/>
        </w:rPr>
      </w:pPr>
      <w:r w:rsidRPr="0059145A">
        <w:rPr>
          <w:sz w:val="24"/>
          <w:lang w:val="sr-Cyrl-RS"/>
        </w:rPr>
        <w:t>У</w:t>
      </w:r>
      <w:r w:rsidRPr="0059145A">
        <w:rPr>
          <w:sz w:val="24"/>
          <w:lang w:val="sr-Cyrl-RS"/>
        </w:rPr>
        <w:t>нел</w:t>
      </w:r>
      <w:r w:rsidRPr="0059145A">
        <w:rPr>
          <w:sz w:val="24"/>
          <w:lang w:val="sr-Cyrl-RS"/>
        </w:rPr>
        <w:t>и</w:t>
      </w:r>
      <w:r w:rsidRPr="0059145A">
        <w:rPr>
          <w:sz w:val="24"/>
          <w:lang w:val="sr-Cyrl-RS"/>
        </w:rPr>
        <w:t xml:space="preserve"> с</w:t>
      </w:r>
      <w:r w:rsidRPr="0059145A">
        <w:rPr>
          <w:sz w:val="24"/>
          <w:lang w:val="sr-Cyrl-RS"/>
        </w:rPr>
        <w:t>те тражени појам у дато поље</w:t>
      </w:r>
      <w:r w:rsidR="00BD64D8" w:rsidRPr="0059145A">
        <w:rPr>
          <w:sz w:val="24"/>
          <w:lang w:val="sr-Cyrl-RS"/>
        </w:rPr>
        <w:t xml:space="preserve">. Сада је потребно да кликнете на </w:t>
      </w:r>
      <w:r w:rsidRPr="0059145A">
        <w:rPr>
          <w:sz w:val="24"/>
          <w:lang w:val="sr-Cyrl-RS"/>
        </w:rPr>
        <w:t xml:space="preserve">дугме </w:t>
      </w:r>
      <w:r w:rsidRPr="0059145A">
        <w:rPr>
          <w:b/>
          <w:sz w:val="24"/>
          <w:lang w:val="sr-Cyrl-RS"/>
        </w:rPr>
        <w:t>Потврди</w:t>
      </w:r>
      <w:r w:rsidRPr="0059145A">
        <w:rPr>
          <w:b/>
          <w:sz w:val="24"/>
        </w:rPr>
        <w:t xml:space="preserve"> </w:t>
      </w:r>
      <w:r w:rsidR="00BD64D8" w:rsidRPr="0059145A">
        <w:rPr>
          <w:sz w:val="24"/>
          <w:lang w:val="sr-Cyrl-RS"/>
        </w:rPr>
        <w:t>како би</w:t>
      </w:r>
      <w:r w:rsidRPr="0059145A">
        <w:rPr>
          <w:sz w:val="24"/>
          <w:lang w:val="sr-Cyrl-RS"/>
        </w:rPr>
        <w:t xml:space="preserve"> Вам се релеватни резултати </w:t>
      </w:r>
      <w:r w:rsidR="00BD64D8" w:rsidRPr="0059145A">
        <w:rPr>
          <w:sz w:val="24"/>
          <w:lang w:val="sr-Cyrl-RS"/>
        </w:rPr>
        <w:t xml:space="preserve">приказали </w:t>
      </w:r>
      <w:r w:rsidRPr="0059145A">
        <w:rPr>
          <w:sz w:val="24"/>
          <w:lang w:val="sr-Cyrl-RS"/>
        </w:rPr>
        <w:t xml:space="preserve">у </w:t>
      </w:r>
      <w:r w:rsidR="00F00D99">
        <w:rPr>
          <w:sz w:val="24"/>
          <w:lang w:val="sr-Cyrl-RS"/>
        </w:rPr>
        <w:t>оквиру</w:t>
      </w:r>
      <w:r w:rsidRPr="0059145A">
        <w:rPr>
          <w:sz w:val="24"/>
          <w:lang w:val="sr-Cyrl-RS"/>
        </w:rPr>
        <w:t xml:space="preserve"> десно.</w:t>
      </w:r>
      <w:r w:rsidR="0022675E" w:rsidRPr="0059145A">
        <w:rPr>
          <w:noProof/>
          <w:sz w:val="24"/>
          <w:lang w:val="sr-Latn-RS" w:eastAsia="sr-Latn-RS"/>
        </w:rPr>
        <w:t xml:space="preserve"> </w:t>
      </w:r>
    </w:p>
    <w:p w:rsidR="007D14BD" w:rsidRPr="0059145A" w:rsidRDefault="0022675E" w:rsidP="007D14BD">
      <w:pPr>
        <w:rPr>
          <w:noProof/>
          <w:sz w:val="24"/>
          <w:lang w:val="sr-Latn-RS" w:eastAsia="sr-Latn-RS"/>
        </w:rPr>
      </w:pPr>
      <w:r w:rsidRPr="0059145A">
        <w:rPr>
          <w:noProof/>
          <w:sz w:val="24"/>
          <w:lang w:val="sr-Latn-RS" w:eastAsia="sr-Latn-RS"/>
        </w:rPr>
        <w:drawing>
          <wp:inline distT="0" distB="0" distL="0" distR="0" wp14:anchorId="321540F2" wp14:editId="74694014">
            <wp:extent cx="5486400" cy="2573020"/>
            <wp:effectExtent l="0" t="0" r="0" b="0"/>
            <wp:docPr id="4" name="Picture 4" descr="C:\Users\Danijel\Desktop\Danijel Jovanović - Pretraživač Oglasa\Snimci ekran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jel\Desktop\Danijel Jovanović - Pretraživač Oglasa\Snimci ekrana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FD" w:rsidRPr="007658E6" w:rsidRDefault="0022675E" w:rsidP="007658E6">
      <w:pPr>
        <w:jc w:val="center"/>
        <w:rPr>
          <w:sz w:val="24"/>
          <w:lang w:val="sr-Cyrl-RS"/>
        </w:rPr>
      </w:pPr>
      <w:r w:rsidRPr="0059145A">
        <w:rPr>
          <w:noProof/>
          <w:sz w:val="24"/>
          <w:lang w:val="sr-Cyrl-RS" w:eastAsia="sr-Latn-RS"/>
        </w:rPr>
        <w:t>Слика 4: Унос појма у предвићено поље</w:t>
      </w:r>
    </w:p>
    <w:p w:rsidR="00AA44FD" w:rsidRPr="0059145A" w:rsidRDefault="00596358" w:rsidP="00AA44FD">
      <w:pPr>
        <w:pStyle w:val="Heading1"/>
        <w:rPr>
          <w:rStyle w:val="Heading1Char"/>
          <w:sz w:val="36"/>
          <w:lang w:val="sr-Cyrl-RS"/>
        </w:rPr>
      </w:pPr>
      <w:r w:rsidRPr="0059145A">
        <w:rPr>
          <w:rStyle w:val="Heading1Char"/>
          <w:sz w:val="36"/>
          <w:lang w:val="sr-Cyrl-RS"/>
        </w:rPr>
        <w:t>Резултати претраге</w:t>
      </w:r>
    </w:p>
    <w:p w:rsidR="00AA44FD" w:rsidRPr="0059145A" w:rsidRDefault="00596358" w:rsidP="00AA44FD">
      <w:pPr>
        <w:rPr>
          <w:sz w:val="24"/>
          <w:lang w:val="sr-Cyrl-RS"/>
        </w:rPr>
      </w:pPr>
      <w:r w:rsidRPr="0059145A">
        <w:rPr>
          <w:sz w:val="24"/>
          <w:lang w:val="sr-Cyrl-RS"/>
        </w:rPr>
        <w:t>Са десне стране приказаће Вам се разултати претраге</w:t>
      </w:r>
      <w:r w:rsidR="00AA44FD" w:rsidRPr="0059145A">
        <w:rPr>
          <w:sz w:val="24"/>
        </w:rPr>
        <w:t>.</w:t>
      </w:r>
      <w:r w:rsidR="0079207B" w:rsidRPr="0059145A">
        <w:rPr>
          <w:sz w:val="24"/>
          <w:lang w:val="sr-Cyrl-RS"/>
        </w:rPr>
        <w:t xml:space="preserve"> Приказане резултате</w:t>
      </w:r>
      <w:r w:rsidRPr="0059145A">
        <w:rPr>
          <w:sz w:val="24"/>
          <w:lang w:val="sr-Cyrl-RS"/>
        </w:rPr>
        <w:t xml:space="preserve"> </w:t>
      </w:r>
      <w:r w:rsidR="007658E6">
        <w:rPr>
          <w:sz w:val="24"/>
          <w:lang w:val="sr-Cyrl-RS"/>
        </w:rPr>
        <w:t xml:space="preserve">можете </w:t>
      </w:r>
      <w:r w:rsidRPr="0059145A">
        <w:rPr>
          <w:sz w:val="24"/>
          <w:lang w:val="sr-Cyrl-RS"/>
        </w:rPr>
        <w:t>прегледати</w:t>
      </w:r>
      <w:r w:rsidR="00C27C6F" w:rsidRPr="0059145A">
        <w:rPr>
          <w:sz w:val="24"/>
          <w:lang w:val="sr-Cyrl-RS"/>
        </w:rPr>
        <w:t>, отварати линкове који су Вам изл</w:t>
      </w:r>
      <w:r w:rsidR="0079207B" w:rsidRPr="0059145A">
        <w:rPr>
          <w:sz w:val="24"/>
          <w:lang w:val="sr-Cyrl-RS"/>
        </w:rPr>
        <w:t>истани, итд.</w:t>
      </w:r>
    </w:p>
    <w:p w:rsidR="00484AC5" w:rsidRPr="0059145A" w:rsidRDefault="00484AC5" w:rsidP="00AA44FD">
      <w:pPr>
        <w:rPr>
          <w:sz w:val="24"/>
          <w:lang w:val="sr-Cyrl-RS"/>
        </w:rPr>
      </w:pPr>
      <w:r w:rsidRPr="0059145A">
        <w:rPr>
          <w:noProof/>
          <w:sz w:val="24"/>
          <w:lang w:val="sr-Latn-RS" w:eastAsia="sr-Latn-RS"/>
        </w:rPr>
        <w:drawing>
          <wp:inline distT="0" distB="0" distL="0" distR="0">
            <wp:extent cx="5440680" cy="255283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08" cy="25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C5" w:rsidRPr="0059145A" w:rsidRDefault="00484AC5" w:rsidP="00484AC5">
      <w:pPr>
        <w:jc w:val="center"/>
        <w:rPr>
          <w:sz w:val="24"/>
          <w:lang w:val="sr-Cyrl-RS"/>
        </w:rPr>
      </w:pPr>
      <w:r w:rsidRPr="0059145A">
        <w:rPr>
          <w:sz w:val="24"/>
          <w:lang w:val="sr-Cyrl-RS"/>
        </w:rPr>
        <w:t>Слика 5: Резултати претраге за унети појам</w:t>
      </w:r>
    </w:p>
    <w:p w:rsidR="00AA44FD" w:rsidRPr="0059145A" w:rsidRDefault="00F2524B" w:rsidP="00AA44FD">
      <w:pPr>
        <w:pStyle w:val="Heading1"/>
        <w:rPr>
          <w:rStyle w:val="Heading1Char"/>
          <w:sz w:val="36"/>
          <w:lang w:val="sr-Cyrl-RS"/>
        </w:rPr>
      </w:pPr>
      <w:r w:rsidRPr="0059145A">
        <w:rPr>
          <w:rStyle w:val="Heading1Char"/>
          <w:sz w:val="36"/>
          <w:lang w:val="sr-Cyrl-RS"/>
        </w:rPr>
        <w:t>Завршетак рада са програмом</w:t>
      </w:r>
    </w:p>
    <w:p w:rsidR="00F62D78" w:rsidRPr="0059145A" w:rsidRDefault="00F62D78" w:rsidP="00AA44FD">
      <w:pPr>
        <w:rPr>
          <w:sz w:val="24"/>
          <w:lang w:val="sr-Cyrl-RS"/>
        </w:rPr>
      </w:pPr>
      <w:r w:rsidRPr="0059145A">
        <w:rPr>
          <w:sz w:val="24"/>
          <w:lang w:val="sr-Cyrl-RS"/>
        </w:rPr>
        <w:t xml:space="preserve">Завршили сте са прегледањем огласа. Сјајно! </w:t>
      </w:r>
      <w:r w:rsidRPr="0059145A">
        <w:rPr>
          <w:sz w:val="24"/>
          <w:lang w:val="sr-Cyrl-RS"/>
        </w:rPr>
        <w:br/>
        <w:t>Како би правилно користили дати програм потребно је и да из програма изађете на правилан начин.</w:t>
      </w:r>
    </w:p>
    <w:p w:rsidR="00F62D78" w:rsidRDefault="00F62D78" w:rsidP="00AA44FD">
      <w:pPr>
        <w:rPr>
          <w:sz w:val="24"/>
          <w:lang w:val="sr-Cyrl-RS"/>
        </w:rPr>
      </w:pPr>
      <w:r w:rsidRPr="0059145A">
        <w:rPr>
          <w:sz w:val="24"/>
          <w:lang w:val="sr-Cyrl-RS"/>
        </w:rPr>
        <w:t xml:space="preserve">Излаз из програма врши се кликом на дугме </w:t>
      </w:r>
      <w:r w:rsidRPr="0059145A">
        <w:rPr>
          <w:b/>
          <w:sz w:val="24"/>
          <w:lang w:val="sr-Cyrl-RS"/>
        </w:rPr>
        <w:t>Излаз</w:t>
      </w:r>
      <w:r w:rsidRPr="0059145A">
        <w:rPr>
          <w:sz w:val="24"/>
          <w:lang w:val="sr-Cyrl-RS"/>
        </w:rPr>
        <w:t xml:space="preserve">. Када сте кликнули на дугме </w:t>
      </w:r>
      <w:r w:rsidRPr="0059145A">
        <w:rPr>
          <w:b/>
          <w:sz w:val="24"/>
          <w:lang w:val="sr-Cyrl-RS"/>
        </w:rPr>
        <w:t>Излаз</w:t>
      </w:r>
      <w:r w:rsidRPr="0059145A">
        <w:rPr>
          <w:b/>
          <w:sz w:val="24"/>
          <w:lang w:val="sr-Cyrl-RS"/>
        </w:rPr>
        <w:t xml:space="preserve"> </w:t>
      </w:r>
      <w:r w:rsidRPr="0059145A">
        <w:rPr>
          <w:sz w:val="24"/>
          <w:lang w:val="sr-Cyrl-RS"/>
        </w:rPr>
        <w:t>приказаће Вам се упозорење да желите да напустите програм.</w:t>
      </w:r>
      <w:r w:rsidRPr="0059145A">
        <w:rPr>
          <w:sz w:val="24"/>
          <w:lang w:val="sr-Cyrl-RS"/>
        </w:rPr>
        <w:br/>
      </w:r>
      <w:r w:rsidRPr="0059145A">
        <w:rPr>
          <w:sz w:val="24"/>
          <w:lang w:val="sr-Cyrl-RS"/>
        </w:rPr>
        <w:br/>
        <w:t xml:space="preserve">Кликом на дугме </w:t>
      </w:r>
      <w:r w:rsidRPr="0059145A">
        <w:rPr>
          <w:b/>
          <w:sz w:val="24"/>
        </w:rPr>
        <w:t xml:space="preserve">Yes </w:t>
      </w:r>
      <w:r w:rsidRPr="0059145A">
        <w:rPr>
          <w:sz w:val="24"/>
          <w:lang w:val="sr-Cyrl-RS"/>
        </w:rPr>
        <w:t>програм завршава свој рад.</w:t>
      </w:r>
      <w:r w:rsidRPr="0059145A">
        <w:rPr>
          <w:sz w:val="24"/>
          <w:lang w:val="sr-Cyrl-RS"/>
        </w:rPr>
        <w:br/>
      </w:r>
      <w:r w:rsidRPr="0059145A">
        <w:rPr>
          <w:sz w:val="24"/>
          <w:lang w:val="sr-Cyrl-RS"/>
        </w:rPr>
        <w:t xml:space="preserve">Кликом на дугме </w:t>
      </w:r>
      <w:r w:rsidRPr="0059145A">
        <w:rPr>
          <w:b/>
          <w:sz w:val="24"/>
        </w:rPr>
        <w:t>No</w:t>
      </w:r>
      <w:r w:rsidRPr="0059145A">
        <w:rPr>
          <w:b/>
          <w:sz w:val="24"/>
        </w:rPr>
        <w:t xml:space="preserve"> </w:t>
      </w:r>
      <w:r w:rsidRPr="0059145A">
        <w:rPr>
          <w:sz w:val="24"/>
          <w:lang w:val="sr-Cyrl-RS"/>
        </w:rPr>
        <w:t>излаз из програма се опозива</w:t>
      </w:r>
      <w:r w:rsidRPr="0059145A">
        <w:rPr>
          <w:sz w:val="24"/>
          <w:lang w:val="sr-Cyrl-RS"/>
        </w:rPr>
        <w:t>.</w:t>
      </w:r>
    </w:p>
    <w:p w:rsidR="0047056C" w:rsidRPr="0059145A" w:rsidRDefault="0047056C" w:rsidP="00AA44FD">
      <w:pPr>
        <w:rPr>
          <w:sz w:val="24"/>
          <w:lang w:val="sr-Cyrl-RS"/>
        </w:rPr>
      </w:pPr>
    </w:p>
    <w:p w:rsidR="00AA44FD" w:rsidRPr="0059145A" w:rsidRDefault="00C061D4" w:rsidP="00AA44FD">
      <w:pPr>
        <w:rPr>
          <w:sz w:val="24"/>
          <w:lang w:val="sr-Cyrl-RS"/>
        </w:rPr>
      </w:pPr>
      <w:r w:rsidRPr="0059145A">
        <w:rPr>
          <w:noProof/>
          <w:sz w:val="24"/>
          <w:lang w:val="sr-Latn-RS" w:eastAsia="sr-Latn-RS"/>
        </w:rPr>
        <w:drawing>
          <wp:inline distT="0" distB="0" distL="0" distR="0">
            <wp:extent cx="5486400" cy="257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E5" w:rsidRDefault="00C061D4" w:rsidP="00545E33">
      <w:pPr>
        <w:jc w:val="center"/>
        <w:rPr>
          <w:sz w:val="24"/>
          <w:lang w:val="sr-Cyrl-RS"/>
        </w:rPr>
      </w:pPr>
      <w:r w:rsidRPr="0059145A">
        <w:rPr>
          <w:sz w:val="24"/>
          <w:lang w:val="sr-Cyrl-RS"/>
        </w:rPr>
        <w:t>Слика 6: Упозорење да напуштате програм</w:t>
      </w:r>
    </w:p>
    <w:p w:rsidR="00545E33" w:rsidRDefault="00545E33" w:rsidP="00545E33">
      <w:pPr>
        <w:jc w:val="center"/>
        <w:rPr>
          <w:sz w:val="24"/>
          <w:lang w:val="sr-Cyrl-RS"/>
        </w:rPr>
      </w:pPr>
      <w:bookmarkStart w:id="5" w:name="_GoBack"/>
      <w:bookmarkEnd w:id="5"/>
    </w:p>
    <w:p w:rsidR="002B45E5" w:rsidRPr="0059145A" w:rsidRDefault="002B45E5" w:rsidP="002B45E5">
      <w:pPr>
        <w:pStyle w:val="Heading1"/>
        <w:rPr>
          <w:rStyle w:val="Heading1Char"/>
          <w:sz w:val="36"/>
          <w:lang w:val="sr-Cyrl-RS"/>
        </w:rPr>
      </w:pPr>
      <w:r>
        <w:rPr>
          <w:rStyle w:val="Heading1Char"/>
          <w:sz w:val="36"/>
          <w:lang w:val="sr-Cyrl-RS"/>
        </w:rPr>
        <w:t>Одрицање одговорности</w:t>
      </w:r>
    </w:p>
    <w:p w:rsidR="002B45E5" w:rsidRPr="002B45E5" w:rsidRDefault="002B45E5" w:rsidP="002B45E5">
      <w:pPr>
        <w:rPr>
          <w:sz w:val="24"/>
          <w:lang w:val="sr-Cyrl-RS"/>
        </w:rPr>
      </w:pPr>
      <w:r>
        <w:rPr>
          <w:sz w:val="24"/>
          <w:lang w:val="sr-Cyrl-RS"/>
        </w:rPr>
        <w:t xml:space="preserve">Програм користи резултате претраге са претраживача </w:t>
      </w:r>
      <w:r>
        <w:rPr>
          <w:sz w:val="24"/>
        </w:rPr>
        <w:t xml:space="preserve">Google. </w:t>
      </w:r>
      <w:r>
        <w:rPr>
          <w:sz w:val="24"/>
        </w:rPr>
        <w:br/>
      </w:r>
      <w:r>
        <w:rPr>
          <w:sz w:val="24"/>
          <w:lang w:val="sr-Cyrl-RS"/>
        </w:rPr>
        <w:t>Свака даља штета на рачунару на којем се покреће програм настала услед неправилног коришћења самог програма, уноса малициозних појмова у поље за претрагу преноси сву одговорнос</w:t>
      </w:r>
      <w:r w:rsidR="00C327A1">
        <w:rPr>
          <w:sz w:val="24"/>
          <w:lang w:val="sr-Cyrl-RS"/>
        </w:rPr>
        <w:t>т на Вас, крајњег корисника.</w:t>
      </w:r>
    </w:p>
    <w:p w:rsidR="002B45E5" w:rsidRPr="0059145A" w:rsidRDefault="002B45E5" w:rsidP="002B45E5">
      <w:pPr>
        <w:rPr>
          <w:sz w:val="24"/>
          <w:lang w:val="sr-Cyrl-RS"/>
        </w:rPr>
      </w:pPr>
    </w:p>
    <w:sectPr w:rsidR="002B45E5" w:rsidRPr="0059145A">
      <w:headerReference w:type="default" r:id="rId18"/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B2C" w:rsidRDefault="00794B2C">
      <w:pPr>
        <w:spacing w:before="0" w:after="0" w:line="240" w:lineRule="auto"/>
      </w:pPr>
      <w:r>
        <w:separator/>
      </w:r>
    </w:p>
  </w:endnote>
  <w:endnote w:type="continuationSeparator" w:id="0">
    <w:p w:rsidR="00794B2C" w:rsidRDefault="00794B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E7" w:rsidRPr="006531DE" w:rsidRDefault="006531DE">
    <w:pPr>
      <w:pStyle w:val="Footer"/>
      <w:rPr>
        <w:rFonts w:asciiTheme="majorHAnsi" w:hAnsiTheme="majorHAnsi"/>
        <w:b/>
        <w:i/>
        <w:sz w:val="20"/>
      </w:rPr>
    </w:pPr>
    <w:r w:rsidRPr="006531DE">
      <w:rPr>
        <w:rFonts w:asciiTheme="majorHAnsi" w:hAnsiTheme="majorHAnsi"/>
        <w:b/>
        <w:i/>
        <w:caps w:val="0"/>
        <w:sz w:val="20"/>
        <w:lang w:val="sr-Cyrl-RS"/>
      </w:rPr>
      <w:t xml:space="preserve">страна </w:t>
    </w:r>
    <w:r w:rsidR="00794B2C" w:rsidRPr="006531DE">
      <w:rPr>
        <w:rFonts w:asciiTheme="majorHAnsi" w:hAnsiTheme="majorHAnsi"/>
        <w:b/>
        <w:i/>
        <w:sz w:val="20"/>
      </w:rPr>
      <w:fldChar w:fldCharType="begin"/>
    </w:r>
    <w:r w:rsidR="00794B2C" w:rsidRPr="006531DE">
      <w:rPr>
        <w:rFonts w:asciiTheme="majorHAnsi" w:hAnsiTheme="majorHAnsi"/>
        <w:b/>
        <w:i/>
        <w:sz w:val="20"/>
      </w:rPr>
      <w:instrText xml:space="preserve"> PAGE  \* Arabic  \* MERGEFORMAT </w:instrText>
    </w:r>
    <w:r w:rsidR="00794B2C" w:rsidRPr="006531DE">
      <w:rPr>
        <w:rFonts w:asciiTheme="majorHAnsi" w:hAnsiTheme="majorHAnsi"/>
        <w:b/>
        <w:i/>
        <w:sz w:val="20"/>
      </w:rPr>
      <w:fldChar w:fldCharType="separate"/>
    </w:r>
    <w:r w:rsidR="002B5C33" w:rsidRPr="002B5C33">
      <w:rPr>
        <w:rFonts w:asciiTheme="majorHAnsi" w:hAnsiTheme="majorHAnsi"/>
        <w:b/>
        <w:i/>
        <w:caps w:val="0"/>
        <w:noProof/>
        <w:sz w:val="20"/>
      </w:rPr>
      <w:t>3</w:t>
    </w:r>
    <w:r w:rsidR="00794B2C" w:rsidRPr="006531DE">
      <w:rPr>
        <w:rFonts w:asciiTheme="majorHAnsi" w:hAnsiTheme="majorHAnsi"/>
        <w:b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B2C" w:rsidRDefault="00794B2C">
      <w:pPr>
        <w:spacing w:before="0" w:after="0" w:line="240" w:lineRule="auto"/>
      </w:pPr>
      <w:r>
        <w:separator/>
      </w:r>
    </w:p>
  </w:footnote>
  <w:footnote w:type="continuationSeparator" w:id="0">
    <w:p w:rsidR="00794B2C" w:rsidRDefault="00794B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1DE" w:rsidRPr="006531DE" w:rsidRDefault="006531DE">
    <w:pPr>
      <w:pStyle w:val="Header"/>
      <w:rPr>
        <w:b/>
        <w:sz w:val="22"/>
        <w:lang w:val="sr-Cyrl-RS"/>
      </w:rPr>
    </w:pPr>
    <w:r w:rsidRPr="006531DE">
      <w:rPr>
        <w:b/>
        <w:sz w:val="22"/>
        <w:lang w:val="sr-Cyrl-RS"/>
      </w:rPr>
      <w:t>Апликација: Претраживач огласа – Корисничко упутство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D10CC3"/>
    <w:multiLevelType w:val="hybridMultilevel"/>
    <w:tmpl w:val="714E16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86DF4"/>
    <w:multiLevelType w:val="hybridMultilevel"/>
    <w:tmpl w:val="DFF42C4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85F07"/>
    <w:multiLevelType w:val="hybridMultilevel"/>
    <w:tmpl w:val="292266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1C70"/>
    <w:multiLevelType w:val="hybridMultilevel"/>
    <w:tmpl w:val="7BC4A33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58"/>
    <w:rsid w:val="00086D11"/>
    <w:rsid w:val="00182A58"/>
    <w:rsid w:val="001E439B"/>
    <w:rsid w:val="0022675E"/>
    <w:rsid w:val="002B45E5"/>
    <w:rsid w:val="002B5C33"/>
    <w:rsid w:val="00367EF6"/>
    <w:rsid w:val="0047056C"/>
    <w:rsid w:val="00484AC5"/>
    <w:rsid w:val="00545E33"/>
    <w:rsid w:val="005850B6"/>
    <w:rsid w:val="0059145A"/>
    <w:rsid w:val="00596358"/>
    <w:rsid w:val="00620A80"/>
    <w:rsid w:val="006531DE"/>
    <w:rsid w:val="00656B4E"/>
    <w:rsid w:val="007658E6"/>
    <w:rsid w:val="0079207B"/>
    <w:rsid w:val="00794B2C"/>
    <w:rsid w:val="007D14BD"/>
    <w:rsid w:val="007E0A34"/>
    <w:rsid w:val="00810199"/>
    <w:rsid w:val="00897511"/>
    <w:rsid w:val="008A184C"/>
    <w:rsid w:val="008C5688"/>
    <w:rsid w:val="00921E59"/>
    <w:rsid w:val="00991FC0"/>
    <w:rsid w:val="009A6339"/>
    <w:rsid w:val="00A21CC0"/>
    <w:rsid w:val="00A52C1B"/>
    <w:rsid w:val="00AA44FD"/>
    <w:rsid w:val="00BD64D8"/>
    <w:rsid w:val="00C061D4"/>
    <w:rsid w:val="00C27C6F"/>
    <w:rsid w:val="00C327A1"/>
    <w:rsid w:val="00D056E7"/>
    <w:rsid w:val="00D4597F"/>
    <w:rsid w:val="00E26667"/>
    <w:rsid w:val="00EF4C46"/>
    <w:rsid w:val="00F00D99"/>
    <w:rsid w:val="00F2524B"/>
    <w:rsid w:val="00F573CA"/>
    <w:rsid w:val="00F62D78"/>
    <w:rsid w:val="00F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8264DD"/>
  <w15:chartTrackingRefBased/>
  <w15:docId w15:val="{D6C1C795-DA1B-4E54-A9E2-78313B2B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7511"/>
    <w:rPr>
      <w:color w:val="5F7791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89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nijelXDA/C-Sharp-Projects/raw/WPF/Pretra%C5%BEiva%C4%8D%20Oglasa.exe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nijelXDA/C-Sharp-Projects/raw/WPF/Pretra%C5%BEiva%C4%8D%20Oglasa.exe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F816B2B49F4D7E83EB3D4C1082C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7DC49-02C7-4F6C-BA9C-894CF9CEC161}"/>
      </w:docPartPr>
      <w:docPartBody>
        <w:p w:rsidR="00000000" w:rsidRDefault="00CA7568">
          <w:pPr>
            <w:pStyle w:val="98F816B2B49F4D7E83EB3D4C1082CF9E"/>
          </w:pPr>
          <w:r>
            <w:t>[Name]</w:t>
          </w:r>
        </w:p>
      </w:docPartBody>
    </w:docPart>
    <w:docPart>
      <w:docPartPr>
        <w:name w:val="D9DD45766B4740C3B8658E672829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580BE-5D65-4A22-90F4-4F159863BFD6}"/>
      </w:docPartPr>
      <w:docPartBody>
        <w:p w:rsidR="00000000" w:rsidRDefault="00CA7568">
          <w:pPr>
            <w:pStyle w:val="D9DD45766B4740C3B8658E672829F27C"/>
          </w:pPr>
          <w:r>
            <w:t>[Course Title]</w:t>
          </w:r>
        </w:p>
      </w:docPartBody>
    </w:docPart>
    <w:docPart>
      <w:docPartPr>
        <w:name w:val="E830786A9C20408594BB34A08E29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83BB2-8FEE-462E-A9D8-68F076220E2C}"/>
      </w:docPartPr>
      <w:docPartBody>
        <w:p w:rsidR="00000000" w:rsidRDefault="00CA7568">
          <w:pPr>
            <w:pStyle w:val="E830786A9C20408594BB34A08E29D09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8"/>
    <w:rsid w:val="00CA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0D90FC9B89144A38B3723A00FA5282B2">
    <w:name w:val="0D90FC9B89144A38B3723A00FA5282B2"/>
  </w:style>
  <w:style w:type="paragraph" w:customStyle="1" w:styleId="98F816B2B49F4D7E83EB3D4C1082CF9E">
    <w:name w:val="98F816B2B49F4D7E83EB3D4C1082CF9E"/>
  </w:style>
  <w:style w:type="paragraph" w:customStyle="1" w:styleId="D9DD45766B4740C3B8658E672829F27C">
    <w:name w:val="D9DD45766B4740C3B8658E672829F27C"/>
  </w:style>
  <w:style w:type="paragraph" w:customStyle="1" w:styleId="E830786A9C20408594BB34A08E29D09E">
    <w:name w:val="E830786A9C20408594BB34A08E29D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Март  2, 2020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AF9FE-B478-460D-ACF4-15FB4512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39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Претраживач огласа</vt:lpstr>
      <vt:lpstr>Почните да користите апликацију на прави начин</vt:lpstr>
      <vt:lpstr>Системски захтеви</vt:lpstr>
      <vt:lpstr>Покретање апликације</vt:lpstr>
      <vt:lpstr>Корисничко окружење апликације</vt:lpstr>
      <vt:lpstr>Унос појма</vt:lpstr>
      <vt:lpstr>Претрага огласа</vt:lpstr>
      <vt:lpstr>Резултати претраге</vt:lpstr>
      <vt:lpstr>Завршетак рада са програмом</vt:lpstr>
      <vt:lpstr>Одрицање одговорности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Претраживач огласа</dc:title>
  <dc:subject>Претражите огласе брже!</dc:subject>
  <dc:creator>Данијел Јовановић</dc:creator>
  <cp:keywords>Претраживач огласа</cp:keywords>
  <cp:lastModifiedBy>Danijel Jovanović</cp:lastModifiedBy>
  <cp:revision>40</cp:revision>
  <cp:lastPrinted>2020-03-02T21:20:00Z</cp:lastPrinted>
  <dcterms:created xsi:type="dcterms:W3CDTF">2020-03-02T20:44:00Z</dcterms:created>
  <dcterms:modified xsi:type="dcterms:W3CDTF">2020-03-02T21:23:00Z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